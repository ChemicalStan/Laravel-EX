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CC9FB" w14:textId="336A5928" w:rsidR="00861E0B" w:rsidRDefault="006F387F">
      <w:pPr>
        <w:pStyle w:val="Heading1"/>
      </w:pPr>
      <w:r>
        <w:t>LARAVEL WITH PHP. (MY PERSONAL NOTES)</w:t>
      </w:r>
    </w:p>
    <w:p w14:paraId="634D6C49" w14:textId="77777777" w:rsidR="006F387F" w:rsidRPr="00612A79" w:rsidRDefault="006F387F" w:rsidP="006F387F">
      <w:pPr>
        <w:pStyle w:val="ListBullet"/>
      </w:pPr>
      <w:r>
        <w:rPr>
          <w:b/>
        </w:rPr>
        <w:t xml:space="preserve">LARAVEL BLADE: </w:t>
      </w:r>
    </w:p>
    <w:p w14:paraId="1A04044D" w14:textId="3EA0A73A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This is a php templating engine that makes it easy to embed php in laravel’s html codes. To use this engine, the file should be named as follow [filename.blade.php]. Thus the .blade extension must be in the file name.</w:t>
      </w:r>
    </w:p>
    <w:p w14:paraId="2725C010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jc w:val="center"/>
        <w:rPr>
          <w:b/>
          <w:sz w:val="28"/>
          <w:szCs w:val="28"/>
          <w:u w:val="single"/>
        </w:rPr>
      </w:pPr>
      <w:r w:rsidRPr="00B171B9">
        <w:rPr>
          <w:b/>
          <w:sz w:val="28"/>
          <w:szCs w:val="28"/>
          <w:u w:val="single"/>
        </w:rPr>
        <w:t>@yield(‘’), @extends(‘’) and @section(‘’)/@stop:</w:t>
      </w:r>
    </w:p>
    <w:p w14:paraId="6E45E13A" w14:textId="77777777" w:rsidR="00612A79" w:rsidRDefault="00612A79" w:rsidP="00612A79">
      <w:pPr>
        <w:pStyle w:val="ListBullet"/>
        <w:numPr>
          <w:ilvl w:val="0"/>
          <w:numId w:val="0"/>
        </w:numPr>
        <w:ind w:left="432" w:firstLine="288"/>
        <w:rPr>
          <w:sz w:val="28"/>
          <w:szCs w:val="28"/>
        </w:rPr>
      </w:pPr>
      <w:r>
        <w:rPr>
          <w:sz w:val="28"/>
          <w:szCs w:val="28"/>
        </w:rPr>
        <w:t>This is used to refactor codes in laravel to reduce the bulkiness of the code. @yield(‘sectionName’) is used in the common file containing most of the html, to label a part that would be refered to from another file.</w:t>
      </w:r>
    </w:p>
    <w:p w14:paraId="09DE6FDA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@extends(‘common file’s path and initial name’) is used to extend or include the common file in the page of choice.</w:t>
      </w:r>
    </w:p>
    <w:p w14:paraId="3575A263" w14:textId="77777777" w:rsidR="00612A79" w:rsidRDefault="00612A79" w:rsidP="00612A79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  <w:r>
        <w:rPr>
          <w:sz w:val="28"/>
          <w:szCs w:val="28"/>
        </w:rPr>
        <w:tab/>
        <w:t>@section(‘sectionName’)/@stop is used to embed a section that wants to be changed in the common file.</w:t>
      </w:r>
    </w:p>
    <w:p w14:paraId="43A9A931" w14:textId="63D5BEC2" w:rsidR="00612A79" w:rsidRPr="006F387F" w:rsidRDefault="00612A79" w:rsidP="00612A79">
      <w:pPr>
        <w:pStyle w:val="ListBullet"/>
        <w:numPr>
          <w:ilvl w:val="0"/>
          <w:numId w:val="0"/>
        </w:numPr>
        <w:ind w:left="432"/>
      </w:pPr>
    </w:p>
    <w:p w14:paraId="416117AE" w14:textId="1CA30F11" w:rsidR="00612A79" w:rsidRPr="00612A79" w:rsidRDefault="00612A79" w:rsidP="00612A79">
      <w:pPr>
        <w:pStyle w:val="ListBullet"/>
        <w:rPr>
          <w:b/>
        </w:rPr>
      </w:pPr>
      <w:r w:rsidRPr="00612A79">
        <w:rPr>
          <w:b/>
        </w:rPr>
        <w:t>LARAVEL RAW SQL QUERY::</w:t>
      </w:r>
    </w:p>
    <w:p w14:paraId="5A62D570" w14:textId="32D6B3D2" w:rsidR="00612A79" w:rsidRDefault="00612A79" w:rsidP="00612A79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12A79">
        <w:rPr>
          <w:b/>
          <w:sz w:val="28"/>
          <w:szCs w:val="28"/>
          <w:u w:val="single"/>
        </w:rPr>
        <w:t>Insert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DB::insert(); class is used. Example below:-</w:t>
      </w:r>
    </w:p>
    <w:p w14:paraId="4B3A8B10" w14:textId="38871FAB" w:rsid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DB::insert(“insert into post(title, content) values (?, ?)”, [“This is the title”, ”This is the content”]);</w:t>
      </w:r>
    </w:p>
    <w:p w14:paraId="0E8B1D32" w14:textId="108099F2" w:rsidR="00FF500E" w:rsidRDefault="00FF500E" w:rsidP="00FF500E">
      <w:pPr>
        <w:pStyle w:val="ListBullet"/>
        <w:numPr>
          <w:ilvl w:val="0"/>
          <w:numId w:val="0"/>
        </w:num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Read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DB::select(); class is used. Example below:-</w:t>
      </w:r>
    </w:p>
    <w:p w14:paraId="09EBBF24" w14:textId="16BB473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$results = DB::select(“select * from post where id = ?”, [2]);</w:t>
      </w:r>
    </w:p>
    <w:p w14:paraId="3F43A571" w14:textId="74EE8C78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$results;</w:t>
      </w:r>
    </w:p>
    <w:p w14:paraId="7CA6CCF7" w14:textId="1E0590F6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Update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DB::update(); class is used. Example below:-</w:t>
      </w:r>
    </w:p>
    <w:p w14:paraId="6731F9A9" w14:textId="7D4F31C9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$updated = DB::update(“update posts set title = ? where id = ?)”, [“Updated title”, 1]); return $updated;</w:t>
      </w:r>
    </w:p>
    <w:p w14:paraId="04D20A24" w14:textId="74F0017D" w:rsidR="00FF500E" w:rsidRDefault="00FF500E" w:rsidP="00FF500E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  <w:u w:val="single"/>
        </w:rPr>
        <w:t xml:space="preserve">Delete </w:t>
      </w:r>
      <w:r>
        <w:rPr>
          <w:b/>
          <w:sz w:val="28"/>
          <w:szCs w:val="28"/>
        </w:rPr>
        <w:t xml:space="preserve">:: </w:t>
      </w:r>
      <w:r>
        <w:rPr>
          <w:sz w:val="28"/>
          <w:szCs w:val="28"/>
        </w:rPr>
        <w:t>This is done in the route or controller section using PDO query format. Here a static DB::delete(); class is used. Example below:-</w:t>
      </w:r>
    </w:p>
    <w:p w14:paraId="08DBB1A4" w14:textId="447B964B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$delete = DB::delete(“delete from posts where id = ?)”, [1]);</w:t>
      </w:r>
    </w:p>
    <w:p w14:paraId="4E07B4E0" w14:textId="18B2DBF4" w:rsidR="00794772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return $delete;</w:t>
      </w:r>
    </w:p>
    <w:p w14:paraId="2E870470" w14:textId="3F82409D" w:rsidR="006D481D" w:rsidRDefault="006D481D" w:rsidP="006D481D">
      <w:pPr>
        <w:pStyle w:val="ListBullet"/>
        <w:rPr>
          <w:b/>
        </w:rPr>
      </w:pPr>
      <w:r>
        <w:rPr>
          <w:b/>
        </w:rPr>
        <w:t>Eloquent</w:t>
      </w:r>
      <w:r w:rsidR="00571899">
        <w:rPr>
          <w:b/>
        </w:rPr>
        <w:t xml:space="preserve"> [OBJECT RELATIONAL MAPPER]</w:t>
      </w:r>
      <w:r>
        <w:rPr>
          <w:b/>
        </w:rPr>
        <w:t xml:space="preserve"> </w:t>
      </w:r>
      <w:r w:rsidRPr="00612A79">
        <w:rPr>
          <w:b/>
        </w:rPr>
        <w:t>::</w:t>
      </w:r>
      <w:r>
        <w:rPr>
          <w:b/>
        </w:rPr>
        <w:t xml:space="preserve"> </w:t>
      </w:r>
    </w:p>
    <w:p w14:paraId="636C26B6" w14:textId="5C44221F" w:rsidR="006D481D" w:rsidRDefault="006D481D" w:rsidP="006D481D">
      <w:pPr>
        <w:pStyle w:val="ListBullet"/>
        <w:numPr>
          <w:ilvl w:val="0"/>
          <w:numId w:val="0"/>
        </w:numPr>
        <w:ind w:left="432"/>
      </w:pPr>
      <w:r w:rsidRPr="006D481D">
        <w:t>This allows us to deal with laravel database with ease</w:t>
      </w:r>
      <w:r>
        <w:t>.</w:t>
      </w:r>
    </w:p>
    <w:p w14:paraId="6B9F6074" w14:textId="679BC007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</w:t>
      </w:r>
      <w:r w:rsidR="006D481D" w:rsidRPr="006D481D">
        <w:rPr>
          <w:b/>
          <w:u w:val="single"/>
        </w:rPr>
        <w:t>How to create a model</w:t>
      </w:r>
      <w:r w:rsidR="006D481D">
        <w:rPr>
          <w:u w:val="single"/>
        </w:rPr>
        <w:t xml:space="preserve"> </w:t>
      </w:r>
      <w:r w:rsidR="006D481D" w:rsidRPr="006D481D">
        <w:t>::</w:t>
      </w:r>
      <w:r w:rsidR="006D481D">
        <w:rPr>
          <w:u w:val="single"/>
        </w:rPr>
        <w:t xml:space="preserve"> </w:t>
      </w:r>
      <w:r w:rsidR="006D481D">
        <w:rPr>
          <w:b/>
        </w:rPr>
        <w:t>php artisan make:model Post -m]  :-</w:t>
      </w:r>
    </w:p>
    <w:p w14:paraId="75CC0426" w14:textId="673EC898" w:rsidR="006D481D" w:rsidRDefault="006D481D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H</w:t>
      </w:r>
      <w:r w:rsidRPr="006D481D">
        <w:t xml:space="preserve">ere the flag[-m] creates a migration </w:t>
      </w:r>
      <w:r>
        <w:t xml:space="preserve">that’s related to the post model. The model created above is assumed to deal with the </w:t>
      </w:r>
      <w:r>
        <w:rPr>
          <w:b/>
        </w:rPr>
        <w:t xml:space="preserve">posts </w:t>
      </w:r>
      <w:r>
        <w:t xml:space="preserve">table in the data base (that is, the default model table is the model’s name in lowercase ending with an ‘s’). </w:t>
      </w:r>
    </w:p>
    <w:p w14:paraId="19FF0919" w14:textId="77777777" w:rsidR="00754988" w:rsidRDefault="006D481D" w:rsidP="006D481D">
      <w:pPr>
        <w:pStyle w:val="ListBullet"/>
        <w:numPr>
          <w:ilvl w:val="0"/>
          <w:numId w:val="0"/>
        </w:numPr>
        <w:ind w:left="432"/>
      </w:pPr>
      <w:r>
        <w:tab/>
        <w:t xml:space="preserve">The newly created model </w:t>
      </w:r>
      <w:r w:rsidR="00754988">
        <w:t xml:space="preserve">is an extention of the model class. </w:t>
      </w:r>
    </w:p>
    <w:p w14:paraId="6EA26587" w14:textId="1666E2FE" w:rsidR="006D481D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MODEL PATH ::/app/.</w:t>
      </w:r>
    </w:p>
    <w:p w14:paraId="5D22AD80" w14:textId="4B1AA3D7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[How to change default table name and primary key] :-</w:t>
      </w:r>
    </w:p>
    <w:p w14:paraId="7DC35ED9" w14:textId="62F42891" w:rsidR="00754988" w:rsidRDefault="00754988" w:rsidP="006D481D">
      <w:pPr>
        <w:pStyle w:val="ListBullet"/>
        <w:numPr>
          <w:ilvl w:val="0"/>
          <w:numId w:val="0"/>
        </w:numPr>
        <w:ind w:left="432"/>
      </w:pPr>
      <w:r>
        <w:rPr>
          <w:b/>
        </w:rPr>
        <w:tab/>
      </w:r>
      <w:r>
        <w:t>The newly created model assume the name of the table as mentioned above.. it also assume that every table has and “id” column which is a primary key .. Hence the following code changes the default values..</w:t>
      </w:r>
    </w:p>
    <w:p w14:paraId="3F2AAB23" w14:textId="108912B0" w:rsid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>Protected $table = ‘RealNameOfTable’;</w:t>
      </w:r>
    </w:p>
    <w:p w14:paraId="5A6C4812" w14:textId="0D211395" w:rsidR="00754988" w:rsidRDefault="00754988" w:rsidP="009D1A79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t xml:space="preserve">Protected </w:t>
      </w:r>
      <w:r w:rsidR="009D1A79">
        <w:rPr>
          <w:b/>
        </w:rPr>
        <w:t>$priamarykey</w:t>
      </w:r>
      <w:r>
        <w:rPr>
          <w:b/>
        </w:rPr>
        <w:t xml:space="preserve"> =</w:t>
      </w:r>
      <w:r w:rsidR="009D1A79">
        <w:rPr>
          <w:b/>
        </w:rPr>
        <w:t xml:space="preserve"> ‘postsid’;</w:t>
      </w:r>
    </w:p>
    <w:p w14:paraId="100DD8A1" w14:textId="74F7EECC" w:rsidR="00152FF4" w:rsidRPr="00C146B0" w:rsidRDefault="001F7D94" w:rsidP="009D1A79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data from database using ELOQUENT] :-</w:t>
      </w:r>
    </w:p>
    <w:p w14:paraId="133749AD" w14:textId="619D3D6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use App\Post</w:t>
      </w:r>
    </w:p>
    <w:p w14:paraId="36641CEC" w14:textId="77777777" w:rsidR="001F7D94" w:rsidRPr="00C146B0" w:rsidRDefault="001F7D94" w:rsidP="009D1A79">
      <w:pPr>
        <w:pStyle w:val="ListBullet"/>
        <w:numPr>
          <w:ilvl w:val="0"/>
          <w:numId w:val="0"/>
        </w:numPr>
        <w:ind w:left="432"/>
      </w:pPr>
      <w:r w:rsidRPr="00C146B0">
        <w:t>Route::get(‘/display’, function(){</w:t>
      </w:r>
    </w:p>
    <w:p w14:paraId="521D6C39" w14:textId="6521C631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Post::all();</w:t>
      </w:r>
    </w:p>
    <w:p w14:paraId="4DCDA438" w14:textId="059E1846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>OR</w:t>
      </w:r>
    </w:p>
    <w:p w14:paraId="5BBD3B70" w14:textId="3C464B10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//$posts = Post::find(2);</w:t>
      </w:r>
    </w:p>
    <w:p w14:paraId="0816F670" w14:textId="77777777" w:rsidR="001F7D94" w:rsidRPr="00C146B0" w:rsidRDefault="001F7D94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foreach ($posts as $post){</w:t>
      </w:r>
    </w:p>
    <w:p w14:paraId="754DF5B8" w14:textId="1962CF80" w:rsidR="001F7D94" w:rsidRPr="00C146B0" w:rsidRDefault="001F7D94" w:rsidP="001F7D94">
      <w:pPr>
        <w:pStyle w:val="ListBullet"/>
        <w:numPr>
          <w:ilvl w:val="0"/>
          <w:numId w:val="0"/>
        </w:numPr>
        <w:ind w:left="432" w:firstLine="288"/>
      </w:pPr>
      <w:r w:rsidRPr="00C146B0">
        <w:t>return $post-&gt;title;  }</w:t>
      </w:r>
    </w:p>
    <w:p w14:paraId="6690F1E8" w14:textId="39B65749" w:rsidR="001F7D94" w:rsidRDefault="001F7D94" w:rsidP="001F7D94">
      <w:pPr>
        <w:pStyle w:val="ListBullet"/>
        <w:numPr>
          <w:ilvl w:val="0"/>
          <w:numId w:val="0"/>
        </w:numPr>
        <w:ind w:left="432"/>
        <w:rPr>
          <w:b/>
        </w:rPr>
      </w:pPr>
      <w:r>
        <w:rPr>
          <w:b/>
        </w:rPr>
        <w:lastRenderedPageBreak/>
        <w:t>});</w:t>
      </w:r>
    </w:p>
    <w:p w14:paraId="71430766" w14:textId="440FAC32" w:rsidR="00531673" w:rsidRPr="00C146B0" w:rsidRDefault="00531673" w:rsidP="001F7D94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 w:rsidRPr="00C146B0">
        <w:rPr>
          <w:b/>
          <w:u w:val="single"/>
        </w:rPr>
        <w:t>[How to retrieve more specific data from db using ELOQUENT]:-</w:t>
      </w:r>
    </w:p>
    <w:p w14:paraId="353EA9D7" w14:textId="77777777" w:rsidR="00531673" w:rsidRPr="00C146B0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Route::get(‘/find’, function (){</w:t>
      </w:r>
    </w:p>
    <w:p w14:paraId="4F11817F" w14:textId="72F30D13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ab/>
        <w:t>$posts = Post::where(‘id’, 2)-&gt;orderBy(‘id’, ‘desc’)</w:t>
      </w:r>
      <w:r w:rsidR="0009621F" w:rsidRPr="00C146B0">
        <w:t>-&gt;take</w:t>
      </w:r>
      <w:r w:rsidRPr="00C146B0">
        <w:t>(</w:t>
      </w:r>
      <w:r w:rsidR="0009621F" w:rsidRPr="00C146B0">
        <w:t>1</w:t>
      </w:r>
      <w:r w:rsidRPr="00C146B0">
        <w:t>)</w:t>
      </w:r>
      <w:r w:rsidR="0009621F" w:rsidRPr="00C146B0">
        <w:t>-&gt;get();</w:t>
      </w:r>
    </w:p>
    <w:p w14:paraId="05A243B1" w14:textId="3D0B8ED4" w:rsidR="00C146B0" w:rsidRPr="00C146B0" w:rsidRDefault="00C146B0" w:rsidP="001F7D94">
      <w:pPr>
        <w:pStyle w:val="ListBullet"/>
        <w:numPr>
          <w:ilvl w:val="0"/>
          <w:numId w:val="0"/>
        </w:numPr>
        <w:ind w:left="432"/>
      </w:pPr>
      <w:r>
        <w:tab/>
        <w:t>return $posts;</w:t>
      </w:r>
    </w:p>
    <w:p w14:paraId="284DC89E" w14:textId="40065C58" w:rsidR="00531673" w:rsidRDefault="00531673" w:rsidP="001F7D94">
      <w:pPr>
        <w:pStyle w:val="ListBullet"/>
        <w:numPr>
          <w:ilvl w:val="0"/>
          <w:numId w:val="0"/>
        </w:numPr>
        <w:ind w:left="432"/>
      </w:pPr>
      <w:r w:rsidRPr="00C146B0">
        <w:t>});</w:t>
      </w:r>
    </w:p>
    <w:p w14:paraId="7156F63F" w14:textId="322DC7E4" w:rsidR="00336EE5" w:rsidRDefault="00336EE5" w:rsidP="00336EE5">
      <w:pPr>
        <w:pStyle w:val="ListBullet"/>
        <w:numPr>
          <w:ilvl w:val="0"/>
          <w:numId w:val="0"/>
        </w:numPr>
        <w:ind w:left="432"/>
        <w:rPr>
          <w:b/>
          <w:u w:val="single"/>
        </w:rPr>
      </w:pPr>
      <w:r>
        <w:rPr>
          <w:b/>
          <w:u w:val="single"/>
        </w:rPr>
        <w:t>[How to retrieve data using ELOQUENT with exceptions</w:t>
      </w:r>
      <w:r w:rsidRPr="00C146B0">
        <w:rPr>
          <w:b/>
          <w:u w:val="single"/>
        </w:rPr>
        <w:t>]:-</w:t>
      </w:r>
    </w:p>
    <w:p w14:paraId="11F9BD05" w14:textId="77777777" w:rsidR="00DF6B73" w:rsidRDefault="00DF6B73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</w:p>
    <w:p w14:paraId="12A11050" w14:textId="16E9365C" w:rsidR="00D1546A" w:rsidRDefault="00D1546A" w:rsidP="00DF6B73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 w:rsidRPr="00D1546A">
        <w:rPr>
          <w:b/>
          <w:color w:val="FF0000"/>
          <w:u w:val="single"/>
        </w:rPr>
        <w:t>LARAVEL</w:t>
      </w:r>
      <w:r w:rsidR="00DF6B73">
        <w:rPr>
          <w:b/>
          <w:color w:val="FF0000"/>
          <w:u w:val="single"/>
        </w:rPr>
        <w:t xml:space="preserve"> ELOQUENT</w:t>
      </w:r>
      <w:r w:rsidRPr="00D1546A">
        <w:rPr>
          <w:b/>
          <w:color w:val="FF0000"/>
          <w:u w:val="single"/>
        </w:rPr>
        <w:t xml:space="preserve"> RELATIONSHIPS::</w:t>
      </w:r>
    </w:p>
    <w:p w14:paraId="251E9926" w14:textId="0E32D0D2" w:rsidR="00DF6B73" w:rsidRDefault="00DF6B73" w:rsidP="006755C2">
      <w:pPr>
        <w:pStyle w:val="ListBullet"/>
        <w:numPr>
          <w:ilvl w:val="0"/>
          <w:numId w:val="0"/>
        </w:numPr>
        <w:ind w:firstLine="720"/>
      </w:pPr>
      <w:r>
        <w:t>This is section deals with how laravel relates several tables in the database. The various relationships includes: One to One, One to Many, Many to Many, Polymorphic etc</w:t>
      </w:r>
      <w:r w:rsidR="006755C2">
        <w:t>.</w:t>
      </w:r>
      <w:r w:rsidR="00A85668">
        <w:t xml:space="preserve"> The type of relationship is usually indicated using a prebuilt class within a newly created public function located at the User.php model</w:t>
      </w:r>
    </w:p>
    <w:p w14:paraId="2DF111A6" w14:textId="143ED04B" w:rsidR="00A85668" w:rsidRPr="00A85668" w:rsidRDefault="00A85668" w:rsidP="00A85668">
      <w:pPr>
        <w:pStyle w:val="ListBullet"/>
        <w:numPr>
          <w:ilvl w:val="0"/>
          <w:numId w:val="0"/>
        </w:numPr>
        <w:ind w:firstLine="720"/>
        <w:jc w:val="center"/>
        <w:rPr>
          <w:b/>
          <w:u w:val="single"/>
        </w:rPr>
      </w:pPr>
      <w:r>
        <w:rPr>
          <w:b/>
          <w:u w:val="single"/>
        </w:rPr>
        <w:t>ONE TO ONE RELATIONSHIP</w:t>
      </w:r>
    </w:p>
    <w:p w14:paraId="38B571E1" w14:textId="4F1B4D6B" w:rsidR="006755C2" w:rsidRDefault="00714C05" w:rsidP="006755C2">
      <w:pPr>
        <w:pStyle w:val="ListBullet"/>
        <w:numPr>
          <w:ilvl w:val="0"/>
          <w:numId w:val="0"/>
        </w:numPr>
        <w:ind w:firstLine="720"/>
      </w:pPr>
      <w:r>
        <w:t>This eloquent relationship literally links table together at the point at which one table has something in common with another</w:t>
      </w:r>
    </w:p>
    <w:p w14:paraId="0DDC14EC" w14:textId="1A828E20" w:rsidR="00714C05" w:rsidRDefault="00714C05" w:rsidP="00714C05">
      <w:pPr>
        <w:pStyle w:val="ListBullet"/>
        <w:numPr>
          <w:ilvl w:val="0"/>
          <w:numId w:val="0"/>
        </w:numPr>
        <w:ind w:left="432" w:hanging="432"/>
      </w:pPr>
      <w:r>
        <w:rPr>
          <w:b/>
          <w:i/>
          <w:u w:val="single"/>
        </w:rPr>
        <w:t>EXAMPLE</w:t>
      </w:r>
      <w:r w:rsidR="00020C3C">
        <w:rPr>
          <w:b/>
          <w:i/>
          <w:u w:val="single"/>
        </w:rPr>
        <w:t xml:space="preserve"> </w:t>
      </w:r>
      <w:r w:rsidRPr="00714C05">
        <w:rPr>
          <w:b/>
          <w:i/>
        </w:rPr>
        <w:t>::</w:t>
      </w:r>
      <w:r w:rsidRPr="00714C05">
        <w:t xml:space="preserve">  </w:t>
      </w:r>
      <w:r>
        <w:t>Every post concerning a user can be retrieved from the posts table where the user’s id corresponds with the user_id column of the posts table.</w:t>
      </w:r>
    </w:p>
    <w:p w14:paraId="6ACDB640" w14:textId="254497F3" w:rsidR="00FC1FCB" w:rsidRDefault="007F3A18" w:rsidP="007F3A18">
      <w:pPr>
        <w:pStyle w:val="ListBullet"/>
        <w:numPr>
          <w:ilvl w:val="0"/>
          <w:numId w:val="0"/>
        </w:numPr>
        <w:ind w:left="432" w:hanging="432"/>
        <w:jc w:val="center"/>
        <w:rPr>
          <w:b/>
          <w:u w:val="single"/>
        </w:rPr>
      </w:pPr>
      <w:r>
        <w:rPr>
          <w:b/>
          <w:u w:val="single"/>
        </w:rPr>
        <w:t>INVERSE FUNCTIONALITY</w:t>
      </w:r>
    </w:p>
    <w:p w14:paraId="70E53C3B" w14:textId="2BD8D8C6" w:rsidR="007F3A18" w:rsidRDefault="007F3A18" w:rsidP="007F3A18">
      <w:pPr>
        <w:pStyle w:val="ListBullet"/>
        <w:numPr>
          <w:ilvl w:val="0"/>
          <w:numId w:val="0"/>
        </w:numPr>
      </w:pPr>
      <w:r>
        <w:tab/>
        <w:t>This functionality allows us to pull the inverse of a particular laravel eloquent relationship say: THIS PULLS FRONM THE USERS TABLE</w:t>
      </w:r>
    </w:p>
    <w:p w14:paraId="1EAD4C79" w14:textId="44D378B8" w:rsidR="003D7F12" w:rsidRDefault="003D7F12" w:rsidP="003D7F1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ONE TO MANY RELATIONSHIP</w:t>
      </w:r>
    </w:p>
    <w:p w14:paraId="354FDBCC" w14:textId="2BFCC991" w:rsidR="008F632D" w:rsidRDefault="008F632D" w:rsidP="00AA4FD9">
      <w:pPr>
        <w:pStyle w:val="ListBullet"/>
        <w:numPr>
          <w:ilvl w:val="0"/>
          <w:numId w:val="0"/>
        </w:numPr>
        <w:ind w:firstLine="720"/>
        <w:rPr>
          <w:b/>
        </w:rPr>
      </w:pPr>
      <w:r>
        <w:t xml:space="preserve">This eloquent relation ship type deals with pulling multiple posts that belongs to a particular user. </w:t>
      </w:r>
      <w:r>
        <w:rPr>
          <w:b/>
        </w:rPr>
        <w:t>See App\User and Route\Web [ONE TO MANY]</w:t>
      </w:r>
    </w:p>
    <w:p w14:paraId="722587C1" w14:textId="05D6F415" w:rsidR="008F632D" w:rsidRDefault="008F632D" w:rsidP="003D7F1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For an example.</w:t>
      </w:r>
    </w:p>
    <w:p w14:paraId="3AE604F7" w14:textId="3B04B167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NOTE:: ‘RETURN’ keyword in functions only returns one item when used in a loop.</w:t>
      </w:r>
    </w:p>
    <w:p w14:paraId="6575144A" w14:textId="2D28F2F9" w:rsidR="008F632D" w:rsidRDefault="008F632D" w:rsidP="008F632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MANY TO MANY RELATIONSHIP.</w:t>
      </w:r>
    </w:p>
    <w:p w14:paraId="1EB90448" w14:textId="5B1D1068" w:rsidR="008F632D" w:rsidRDefault="00AA4FD9" w:rsidP="00AA4FD9">
      <w:pPr>
        <w:pStyle w:val="ListBullet"/>
        <w:numPr>
          <w:ilvl w:val="0"/>
          <w:numId w:val="0"/>
        </w:numPr>
        <w:jc w:val="center"/>
        <w:rPr>
          <w:b/>
        </w:rPr>
      </w:pPr>
      <w:r w:rsidRPr="00AA4FD9">
        <w:rPr>
          <w:b/>
        </w:rPr>
        <w:t>This type of laravel relationship requires a pivot table!</w:t>
      </w:r>
    </w:p>
    <w:p w14:paraId="050B4CF6" w14:textId="3654CD6F" w:rsidR="00AA4FD9" w:rsidRDefault="00AA4FD9" w:rsidP="00AA4FD9">
      <w:pPr>
        <w:pStyle w:val="ListBullet"/>
        <w:numPr>
          <w:ilvl w:val="0"/>
          <w:numId w:val="0"/>
        </w:numPr>
        <w:rPr>
          <w:b/>
        </w:rPr>
      </w:pPr>
      <w:r>
        <w:rPr>
          <w:b/>
          <w:color w:val="FF0000"/>
          <w:u w:val="single"/>
        </w:rPr>
        <w:t>PIVOT TABLE</w:t>
      </w:r>
      <w:r w:rsidR="00C45369">
        <w:rPr>
          <w:b/>
          <w:color w:val="FF0000"/>
          <w:u w:val="single"/>
        </w:rPr>
        <w:t xml:space="preserve"> </w:t>
      </w:r>
      <w:r w:rsidRPr="00AA4FD9">
        <w:rPr>
          <w:b/>
          <w:color w:val="FF0000"/>
        </w:rPr>
        <w:t>::</w:t>
      </w:r>
      <w:r>
        <w:rPr>
          <w:b/>
          <w:color w:val="FF0000"/>
        </w:rPr>
        <w:t xml:space="preserve"> </w:t>
      </w:r>
      <w:r w:rsidR="004C1ECD">
        <w:t>A pivot table in laravel is known as a lookup/linkup table. T</w:t>
      </w:r>
      <w:r>
        <w:t xml:space="preserve">his eloquent table serves as an intermediary </w:t>
      </w:r>
      <w:r w:rsidR="004C1ECD">
        <w:t xml:space="preserve">table </w:t>
      </w:r>
      <w:r>
        <w:t xml:space="preserve">between two </w:t>
      </w:r>
      <w:r>
        <w:rPr>
          <w:b/>
        </w:rPr>
        <w:t>one to many</w:t>
      </w:r>
      <w:r>
        <w:t xml:space="preserve"> tables</w:t>
      </w:r>
      <w:r w:rsidR="004C1ECD">
        <w:t xml:space="preserve">. </w:t>
      </w:r>
      <w:r w:rsidR="004C1ECD" w:rsidRPr="00C45369">
        <w:rPr>
          <w:b/>
        </w:rPr>
        <w:t>Thus is a table used to relate two other tables.</w:t>
      </w:r>
    </w:p>
    <w:p w14:paraId="2CE9AE60" w14:textId="6871B215" w:rsidR="003374AC" w:rsidRDefault="003374AC" w:rsidP="00AA4FD9">
      <w:pPr>
        <w:pStyle w:val="ListBullet"/>
        <w:numPr>
          <w:ilvl w:val="0"/>
          <w:numId w:val="0"/>
        </w:numPr>
        <w:rPr>
          <w:b/>
          <w:i/>
        </w:rPr>
      </w:pPr>
      <w:r>
        <w:rPr>
          <w:b/>
          <w:i/>
          <w:u w:val="single"/>
        </w:rPr>
        <w:t>CONVENTION OF CONSTRUCTING A PIVOT TABL</w:t>
      </w:r>
      <w:r w:rsidR="00666E82">
        <w:rPr>
          <w:b/>
          <w:i/>
          <w:u w:val="single"/>
        </w:rPr>
        <w:t>E</w:t>
      </w:r>
      <w:r w:rsidRPr="003374AC">
        <w:rPr>
          <w:b/>
          <w:i/>
        </w:rPr>
        <w:t xml:space="preserve">:: </w:t>
      </w:r>
    </w:p>
    <w:p w14:paraId="7B64619E" w14:textId="36E53CCE" w:rsidR="00931E53" w:rsidRPr="00931E53" w:rsidRDefault="00931E53" w:rsidP="00AA4FD9">
      <w:pPr>
        <w:pStyle w:val="ListBullet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</w:rPr>
        <w:tab/>
        <w:t xml:space="preserve">[In this case, the parent table is the </w:t>
      </w:r>
      <w:r>
        <w:rPr>
          <w:b/>
          <w:i/>
          <w:u w:val="single"/>
        </w:rPr>
        <w:t>users table.]</w:t>
      </w:r>
    </w:p>
    <w:p w14:paraId="51D2D56F" w14:textId="103BE89E" w:rsidR="00B06595" w:rsidRDefault="003374AC" w:rsidP="003374AC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Role Model and create_roles_</w:t>
      </w:r>
      <w:r w:rsidR="00666E82">
        <w:rPr>
          <w:b/>
        </w:rPr>
        <w:t>table migration</w:t>
      </w:r>
      <w:r>
        <w:rPr>
          <w:b/>
        </w:rPr>
        <w:t>:</w:t>
      </w:r>
      <w:r w:rsidRPr="00B06595">
        <w:rPr>
          <w:b/>
        </w:rPr>
        <w:t xml:space="preserve"> </w:t>
      </w:r>
    </w:p>
    <w:p w14:paraId="331581B0" w14:textId="6210F0EE" w:rsidR="00AA4FD9" w:rsidRDefault="00B06595" w:rsidP="00B06595">
      <w:pPr>
        <w:pStyle w:val="ListBullet"/>
        <w:numPr>
          <w:ilvl w:val="0"/>
          <w:numId w:val="0"/>
        </w:numPr>
        <w:ind w:left="720"/>
        <w:rPr>
          <w:b/>
          <w:color w:val="FF0000"/>
        </w:rPr>
      </w:pPr>
      <w:r>
        <w:rPr>
          <w:b/>
          <w:color w:val="FF0000"/>
        </w:rPr>
        <w:t xml:space="preserve">Php artisan make:model Role –m </w:t>
      </w:r>
      <w:r>
        <w:rPr>
          <w:i/>
          <w:color w:val="FF0000"/>
        </w:rPr>
        <w:t>(</w:t>
      </w:r>
      <w:r>
        <w:rPr>
          <w:i/>
        </w:rPr>
        <w:t xml:space="preserve">This creates a </w:t>
      </w:r>
      <w:r w:rsidRPr="00B06595">
        <w:rPr>
          <w:b/>
          <w:i/>
        </w:rPr>
        <w:t>Role</w:t>
      </w:r>
      <w:r>
        <w:rPr>
          <w:i/>
        </w:rPr>
        <w:t xml:space="preserve"> model and a </w:t>
      </w:r>
      <w:r w:rsidRPr="00B06595">
        <w:rPr>
          <w:b/>
          <w:i/>
        </w:rPr>
        <w:t>create_roles_table</w:t>
      </w:r>
      <w:r>
        <w:rPr>
          <w:i/>
        </w:rPr>
        <w:t xml:space="preserve"> migration at the same time</w:t>
      </w:r>
      <w:r>
        <w:rPr>
          <w:i/>
          <w:color w:val="FF0000"/>
        </w:rPr>
        <w:t>).</w:t>
      </w:r>
      <w:r>
        <w:rPr>
          <w:b/>
          <w:color w:val="FF0000"/>
        </w:rPr>
        <w:t xml:space="preserve"> </w:t>
      </w:r>
    </w:p>
    <w:p w14:paraId="097FCDFA" w14:textId="6564AF36" w:rsidR="008B2494" w:rsidRDefault="00931E53" w:rsidP="008B2494">
      <w:pPr>
        <w:pStyle w:val="ListBullet"/>
        <w:numPr>
          <w:ilvl w:val="0"/>
          <w:numId w:val="13"/>
        </w:numPr>
        <w:rPr>
          <w:b/>
        </w:rPr>
      </w:pPr>
      <w:r>
        <w:rPr>
          <w:b/>
        </w:rPr>
        <w:t>Create a table that relates the users and roles table:</w:t>
      </w:r>
    </w:p>
    <w:p w14:paraId="4B83D895" w14:textId="2FA844D0" w:rsidR="00931E53" w:rsidRDefault="00931E53" w:rsidP="00931E53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b/>
        </w:rPr>
        <w:t>To create this table</w:t>
      </w:r>
      <w:r w:rsidR="00666E82">
        <w:rPr>
          <w:b/>
        </w:rPr>
        <w:t>,</w:t>
      </w:r>
      <w:r>
        <w:rPr>
          <w:b/>
        </w:rPr>
        <w:t xml:space="preserve"> the convention used is to</w:t>
      </w:r>
    </w:p>
    <w:p w14:paraId="2C5408E9" w14:textId="0DCCD059" w:rsidR="00931E53" w:rsidRP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Singularize the two table names you want to join (role and user).</w:t>
      </w:r>
    </w:p>
    <w:p w14:paraId="699232E2" w14:textId="727C79A8" w:rsidR="00931E53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Arrange alphabetically (role before user).</w:t>
      </w:r>
    </w:p>
    <w:p w14:paraId="333B2CB9" w14:textId="331AE272" w:rsidR="006755C2" w:rsidRDefault="00931E53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Create a migration (</w:t>
      </w:r>
      <w:r>
        <w:rPr>
          <w:i/>
        </w:rPr>
        <w:t>php artisan make:migration create_users_role_table --create = role_user</w:t>
      </w:r>
      <w:r>
        <w:rPr>
          <w:b/>
        </w:rPr>
        <w:t>)</w:t>
      </w:r>
      <w:r w:rsidR="00CA401C">
        <w:rPr>
          <w:b/>
        </w:rPr>
        <w:t>.</w:t>
      </w:r>
    </w:p>
    <w:p w14:paraId="6CC9BE72" w14:textId="005BD183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 migration, add a $table-&gt;string(‘name’);</w:t>
      </w:r>
    </w:p>
    <w:p w14:paraId="5BF5D0E5" w14:textId="0FE583C6" w:rsidR="00666E82" w:rsidRDefault="00666E82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>To the role_user migration, add integer(‘user_id’); and integer(‘role_id’);</w:t>
      </w:r>
    </w:p>
    <w:p w14:paraId="4FA517B1" w14:textId="08362666" w:rsidR="00BB5810" w:rsidRPr="007D12D8" w:rsidRDefault="007D12D8" w:rsidP="00931E53">
      <w:pPr>
        <w:pStyle w:val="ListBullet"/>
        <w:numPr>
          <w:ilvl w:val="0"/>
          <w:numId w:val="14"/>
        </w:numPr>
        <w:rPr>
          <w:b/>
        </w:rPr>
      </w:pPr>
      <w:r>
        <w:rPr>
          <w:b/>
        </w:rPr>
        <w:t xml:space="preserve">Create a relationship function :: here, you go to the route that comes last alphabetically and create a public function, indicating that that model or table belongs to the model that comes first alphabetically </w:t>
      </w:r>
      <w:r>
        <w:rPr>
          <w:b/>
          <w:color w:val="FF0000"/>
        </w:rPr>
        <w:t xml:space="preserve">example :: </w:t>
      </w:r>
    </w:p>
    <w:p w14:paraId="6CD7DDA8" w14:textId="77777777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>Public fuction roles (){</w:t>
      </w:r>
    </w:p>
    <w:p w14:paraId="566D8E64" w14:textId="1C29A69D" w:rsidR="007D12D8" w:rsidRDefault="007D12D8" w:rsidP="007D12D8">
      <w:pPr>
        <w:pStyle w:val="ListBullet"/>
        <w:numPr>
          <w:ilvl w:val="0"/>
          <w:numId w:val="0"/>
        </w:numPr>
        <w:ind w:left="1440"/>
        <w:rPr>
          <w:b/>
          <w:color w:val="FF0000"/>
        </w:rPr>
      </w:pPr>
      <w:r>
        <w:rPr>
          <w:b/>
          <w:color w:val="FF0000"/>
        </w:rPr>
        <w:tab/>
        <w:t>Return $this-&gt; belongsToMany(‘App\Role’);</w:t>
      </w:r>
    </w:p>
    <w:p w14:paraId="73DD348E" w14:textId="305F6334" w:rsidR="007D12D8" w:rsidRPr="00931E53" w:rsidRDefault="007D12D8" w:rsidP="007D12D8">
      <w:pPr>
        <w:pStyle w:val="ListBullet"/>
        <w:numPr>
          <w:ilvl w:val="0"/>
          <w:numId w:val="0"/>
        </w:numPr>
        <w:ind w:left="1440"/>
        <w:rPr>
          <w:b/>
        </w:rPr>
      </w:pPr>
      <w:r>
        <w:rPr>
          <w:b/>
          <w:color w:val="FF0000"/>
        </w:rPr>
        <w:lastRenderedPageBreak/>
        <w:t>}</w:t>
      </w:r>
    </w:p>
    <w:p w14:paraId="1850AADB" w14:textId="122DB0DB" w:rsidR="00D1546A" w:rsidRDefault="00DD31A9" w:rsidP="00DD31A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 w:rsidRPr="00995DA8">
        <w:rPr>
          <w:b/>
          <w:i/>
          <w:color w:val="FF0000"/>
          <w:u w:val="single"/>
        </w:rPr>
        <w:t>THE INTERMEDIATE TABLE ::</w:t>
      </w:r>
    </w:p>
    <w:p w14:paraId="5DA52C5B" w14:textId="47598E85" w:rsidR="00D548F3" w:rsidRDefault="00995DA8" w:rsidP="00A15A89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intermediate table here denotes the pivot table. This table is accessed in the route (web.php) file.</w:t>
      </w:r>
      <w:r w:rsidR="00A15A89">
        <w:t xml:space="preserve"> </w:t>
      </w:r>
      <w:r w:rsidR="00D548F3">
        <w:t>Hence this shows</w:t>
      </w:r>
      <w:r w:rsidR="009A768A">
        <w:t xml:space="preserve"> the time the pivot table was cr</w:t>
      </w:r>
      <w:r w:rsidR="00D548F3">
        <w:t>eated at.</w:t>
      </w:r>
    </w:p>
    <w:p w14:paraId="34643849" w14:textId="77777777" w:rsidR="003F482F" w:rsidRDefault="003F482F" w:rsidP="00995DA8">
      <w:pPr>
        <w:pStyle w:val="ListBullet"/>
        <w:numPr>
          <w:ilvl w:val="0"/>
          <w:numId w:val="0"/>
        </w:numPr>
        <w:ind w:left="432" w:firstLine="288"/>
      </w:pPr>
    </w:p>
    <w:p w14:paraId="70DDBD1A" w14:textId="6BE13254" w:rsidR="00A15A89" w:rsidRDefault="00A15A89" w:rsidP="00A15A89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HAS MANY THROUGH RELATIONSHIP</w:t>
      </w:r>
      <w:r w:rsidR="005562C5">
        <w:rPr>
          <w:b/>
          <w:i/>
          <w:color w:val="FF0000"/>
          <w:u w:val="single"/>
        </w:rPr>
        <w:t xml:space="preserve"> </w:t>
      </w:r>
      <w:r w:rsidRPr="00995DA8">
        <w:rPr>
          <w:b/>
          <w:i/>
          <w:color w:val="FF0000"/>
          <w:u w:val="single"/>
        </w:rPr>
        <w:t xml:space="preserve"> ::</w:t>
      </w:r>
    </w:p>
    <w:p w14:paraId="0335C763" w14:textId="0A986C5A" w:rsidR="005562C5" w:rsidRDefault="005562C5" w:rsidP="005562C5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is relationship provides a convenient shortcut for accessing distant relationships</w:t>
      </w:r>
      <w:r w:rsidR="009021E6">
        <w:t xml:space="preserve"> via an intermediate relation. In other words, this process relates more than three tables using one [which is not a natural pivot table] as an intermediate table.</w:t>
      </w:r>
    </w:p>
    <w:p w14:paraId="335BEFA8" w14:textId="3E07FA6B" w:rsidR="007F729F" w:rsidRDefault="007F729F" w:rsidP="007F729F">
      <w:pPr>
        <w:pStyle w:val="ListBullet"/>
        <w:numPr>
          <w:ilvl w:val="0"/>
          <w:numId w:val="0"/>
        </w:numPr>
        <w:ind w:left="432" w:firstLine="288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POLYMORPHIC ELOQUENT RELATIONSHIP ::</w:t>
      </w:r>
    </w:p>
    <w:p w14:paraId="204E2EF5" w14:textId="2E458C41" w:rsidR="002622F1" w:rsidRDefault="007F729F" w:rsidP="007F729F">
      <w:pPr>
        <w:pStyle w:val="ListBullet"/>
        <w:numPr>
          <w:ilvl w:val="0"/>
          <w:numId w:val="0"/>
        </w:numPr>
        <w:ind w:left="432" w:firstLine="288"/>
      </w:pPr>
      <w:r w:rsidRPr="00995DA8">
        <w:t>Th</w:t>
      </w:r>
      <w:r>
        <w:t>e polymorphic relationship allows a model to belong to more than one other model in just a single association. Therefore</w:t>
      </w:r>
      <w:r w:rsidR="00C859A2">
        <w:t>,</w:t>
      </w:r>
      <w:r>
        <w:t xml:space="preserve"> this denotes a table that is related to two different tables at the same time.</w:t>
      </w:r>
    </w:p>
    <w:p w14:paraId="6FE32A8C" w14:textId="77777777" w:rsidR="00C859A2" w:rsidRDefault="00C859A2" w:rsidP="007F729F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 xml:space="preserve">EXAMPLE:: </w:t>
      </w:r>
    </w:p>
    <w:p w14:paraId="531EAEA4" w14:textId="7DAB4366" w:rsidR="007F729F" w:rsidRDefault="00C859A2" w:rsidP="00C859A2">
      <w:pPr>
        <w:pStyle w:val="ListBullet"/>
        <w:numPr>
          <w:ilvl w:val="0"/>
          <w:numId w:val="15"/>
        </w:numPr>
        <w:rPr>
          <w:color w:val="FF0000"/>
        </w:rPr>
      </w:pPr>
      <w:r w:rsidRPr="00C859A2">
        <w:rPr>
          <w:color w:val="FF0000"/>
        </w:rPr>
        <w:t xml:space="preserve">Create a </w:t>
      </w:r>
      <w:r>
        <w:rPr>
          <w:color w:val="FF0000"/>
        </w:rPr>
        <w:t>Photo model and migration.</w:t>
      </w:r>
    </w:p>
    <w:p w14:paraId="562B2BD0" w14:textId="51D7FF1E" w:rsidR="004553E1" w:rsidRDefault="004553E1" w:rsidP="00C859A2">
      <w:pPr>
        <w:pStyle w:val="ListBullet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Add the image path, imageable_id and imageable_type in the migration and migrate [here, imageable denotes the owner of that particular image. Whether a post or a user].</w:t>
      </w:r>
    </w:p>
    <w:p w14:paraId="3FDFE2BF" w14:textId="65ABE529" w:rsidR="00665536" w:rsidRDefault="00851F24" w:rsidP="00665536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 xml:space="preserve">MANY TO MANY </w:t>
      </w:r>
      <w:r w:rsidR="00665536">
        <w:rPr>
          <w:b/>
          <w:i/>
          <w:color w:val="FF0000"/>
          <w:u w:val="single"/>
        </w:rPr>
        <w:t>POLYMORPHIC ELOQUENT RELATIONSHIP ::</w:t>
      </w:r>
    </w:p>
    <w:p w14:paraId="51F9514F" w14:textId="530EF85F" w:rsidR="00665536" w:rsidRPr="00C859A2" w:rsidRDefault="00665536" w:rsidP="00EF3A81">
      <w:pPr>
        <w:pStyle w:val="ListBullet"/>
        <w:numPr>
          <w:ilvl w:val="0"/>
          <w:numId w:val="0"/>
        </w:numPr>
        <w:ind w:left="360" w:firstLine="360"/>
        <w:rPr>
          <w:color w:val="FF0000"/>
        </w:rPr>
      </w:pPr>
      <w:r w:rsidRPr="00995DA8">
        <w:t>Th</w:t>
      </w:r>
      <w:r w:rsidR="00FF3C62">
        <w:t xml:space="preserve">is when a list of unique records are </w:t>
      </w:r>
      <w:r w:rsidR="00EF3A81">
        <w:t>shared between different tables such as tags.</w:t>
      </w:r>
      <w:r w:rsidR="00FF3C62">
        <w:t xml:space="preserve"> To do this, we create a video model along side it’s migration. Then we create a tag model and it’s migration then a taggable model and it’s migration.</w:t>
      </w:r>
      <w:r w:rsidR="008711CF">
        <w:t xml:space="preserve"> [The taggable table relates the video, post and tag together].</w:t>
      </w:r>
    </w:p>
    <w:p w14:paraId="03D00943" w14:textId="77777777" w:rsidR="003F482F" w:rsidRDefault="003F482F" w:rsidP="00995DA8">
      <w:pPr>
        <w:pStyle w:val="ListBullet"/>
        <w:numPr>
          <w:ilvl w:val="0"/>
          <w:numId w:val="0"/>
        </w:numPr>
        <w:ind w:left="432" w:firstLine="288"/>
        <w:rPr>
          <w:color w:val="FF0000"/>
        </w:rPr>
      </w:pPr>
    </w:p>
    <w:p w14:paraId="708A9F73" w14:textId="77777777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</w:p>
    <w:p w14:paraId="11140534" w14:textId="77777777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</w:p>
    <w:p w14:paraId="55CF218E" w14:textId="48184A45" w:rsidR="00E746E4" w:rsidRDefault="00E746E4" w:rsidP="00E746E4">
      <w:pPr>
        <w:pStyle w:val="ListBullet"/>
        <w:numPr>
          <w:ilvl w:val="0"/>
          <w:numId w:val="0"/>
        </w:numPr>
        <w:ind w:left="432" w:hanging="432"/>
        <w:jc w:val="center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lastRenderedPageBreak/>
        <w:t xml:space="preserve">LARAVEL TINKER </w:t>
      </w:r>
      <w:r>
        <w:rPr>
          <w:b/>
          <w:i/>
          <w:color w:val="FF0000"/>
          <w:u w:val="single"/>
        </w:rPr>
        <w:t xml:space="preserve"> ::</w:t>
      </w:r>
    </w:p>
    <w:p w14:paraId="25F1231E" w14:textId="12BBE602" w:rsidR="00E746E4" w:rsidRDefault="00E746E4" w:rsidP="00E746E4">
      <w:pPr>
        <w:pStyle w:val="ListBullet"/>
        <w:numPr>
          <w:ilvl w:val="0"/>
          <w:numId w:val="0"/>
        </w:numPr>
        <w:ind w:left="432" w:firstLine="288"/>
      </w:pPr>
      <w:r>
        <w:t>The laravel tinker is a very important tool used to interact easily with the database using eloquent. This is a command line tool used to test several eloquent relationships, check objects, do the usual CRUD et</w:t>
      </w:r>
      <w:r w:rsidR="004D0F68">
        <w:t xml:space="preserve">c </w:t>
      </w:r>
      <w:r>
        <w:t xml:space="preserve">quickly using the command line rather than creating fresh routes. </w:t>
      </w:r>
    </w:p>
    <w:p w14:paraId="411F4C86" w14:textId="651CB801" w:rsidR="004D0F68" w:rsidRDefault="004D0F68" w:rsidP="00E746E4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>HOW TO CREATE DATA USING TINKER ::</w:t>
      </w:r>
    </w:p>
    <w:p w14:paraId="68C79588" w14:textId="72746C95" w:rsidR="004D0F68" w:rsidRPr="004D0F68" w:rsidRDefault="004D0F68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>Php artisan tinker [ENTER]</w:t>
      </w:r>
    </w:p>
    <w:p w14:paraId="7776889C" w14:textId="63803D13" w:rsidR="004D0F68" w:rsidRPr="00D50097" w:rsidRDefault="004D0F68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 xml:space="preserve">$post = App\Post::create([‘titlle’=&gt;’The post title’, ‘content’=&gt;’The post content’]); </w:t>
      </w:r>
      <w:r w:rsidR="00D50097">
        <w:t>[ENTER]</w:t>
      </w:r>
    </w:p>
    <w:p w14:paraId="49B3F7B0" w14:textId="1E27D1F2" w:rsidR="00D50097" w:rsidRPr="00311274" w:rsidRDefault="00D50097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>To see this just created post, type the name of the variable {In this case $post}.</w:t>
      </w:r>
    </w:p>
    <w:p w14:paraId="16DF4887" w14:textId="3D4175F8" w:rsidR="00311274" w:rsidRPr="009145D5" w:rsidRDefault="00311274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rPr>
          <w:color w:val="FF0000"/>
        </w:rPr>
        <w:t>$</w:t>
      </w:r>
      <w:r>
        <w:rPr>
          <w:color w:val="FF0000"/>
        </w:rPr>
        <w:t>pos</w:t>
      </w:r>
      <w:r>
        <w:rPr>
          <w:color w:val="FF0000"/>
        </w:rPr>
        <w:t xml:space="preserve">t = new App\Post; </w:t>
      </w:r>
      <w:r>
        <w:t>This is used to create a new object/instance of the Post model i.e saving App\Post into $post variable.</w:t>
      </w:r>
    </w:p>
    <w:p w14:paraId="4E7E3776" w14:textId="6F8911C0" w:rsidR="009145D5" w:rsidRPr="00FA159D" w:rsidRDefault="00FA159D" w:rsidP="004D0F68">
      <w:pPr>
        <w:pStyle w:val="ListBullet"/>
        <w:numPr>
          <w:ilvl w:val="0"/>
          <w:numId w:val="16"/>
        </w:numPr>
        <w:rPr>
          <w:color w:val="FF0000"/>
          <w:u w:val="single"/>
        </w:rPr>
      </w:pPr>
      <w:r>
        <w:t>To use the method in 4 above ::</w:t>
      </w:r>
    </w:p>
    <w:p w14:paraId="62F1C114" w14:textId="5E7AB96B" w:rsidR="00FA159D" w:rsidRDefault="00FA159D" w:rsidP="00FA159D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>$post-&gt;title = “The new title”</w:t>
      </w:r>
    </w:p>
    <w:p w14:paraId="20990F0C" w14:textId="5DB406EE" w:rsidR="00FA159D" w:rsidRDefault="00FA159D" w:rsidP="00FA159D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>$post-&gt;content = “The new post content ”</w:t>
      </w:r>
    </w:p>
    <w:p w14:paraId="427D23B1" w14:textId="23CE4762" w:rsidR="00E746E4" w:rsidRDefault="00FA159D" w:rsidP="004C6AF4">
      <w:pPr>
        <w:pStyle w:val="ListBullet"/>
        <w:numPr>
          <w:ilvl w:val="0"/>
          <w:numId w:val="17"/>
        </w:numPr>
        <w:rPr>
          <w:color w:val="FF0000"/>
          <w:u w:val="single"/>
        </w:rPr>
      </w:pPr>
      <w:r>
        <w:rPr>
          <w:color w:val="FF0000"/>
          <w:u w:val="single"/>
        </w:rPr>
        <w:t>$post-&gt;save();</w:t>
      </w:r>
      <w:r>
        <w:t xml:space="preserve"> [To push to the database].</w:t>
      </w:r>
    </w:p>
    <w:p w14:paraId="5291FD0F" w14:textId="77777777" w:rsidR="004C6AF4" w:rsidRDefault="004C6AF4" w:rsidP="004C6AF4">
      <w:pPr>
        <w:pStyle w:val="ListBullet"/>
        <w:numPr>
          <w:ilvl w:val="0"/>
          <w:numId w:val="0"/>
        </w:numPr>
        <w:rPr>
          <w:b/>
          <w:i/>
        </w:rPr>
      </w:pPr>
    </w:p>
    <w:p w14:paraId="45A5F912" w14:textId="403E1A6D" w:rsidR="004C6AF4" w:rsidRDefault="004C6AF4" w:rsidP="004C6AF4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>HOW TO READ</w:t>
      </w:r>
      <w:r>
        <w:rPr>
          <w:b/>
          <w:i/>
        </w:rPr>
        <w:t xml:space="preserve"> DATA USING TINKER ::</w:t>
      </w:r>
    </w:p>
    <w:p w14:paraId="76C078B9" w14:textId="39BDFDCE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 w:rsidRPr="004C6AF4">
        <w:rPr>
          <w:color w:val="FF0000"/>
          <w:u w:val="single"/>
        </w:rPr>
        <w:t xml:space="preserve"> </w:t>
      </w:r>
      <w:r>
        <w:t>Php artisan tinker [ENTER]</w:t>
      </w:r>
    </w:p>
    <w:p w14:paraId="579BBE43" w14:textId="0B011870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App\Post::find(2)  ALTERNATIVELY</w:t>
      </w:r>
    </w:p>
    <w:p w14:paraId="3D8AA5A2" w14:textId="08F93376" w:rsidR="004C6AF4" w:rsidRPr="004C6AF4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App\Post::where(‘id’, 6)-&gt;first();   ALTERNATIVELY</w:t>
      </w:r>
    </w:p>
    <w:p w14:paraId="66168500" w14:textId="62909049" w:rsidR="004C6AF4" w:rsidRPr="004D0F68" w:rsidRDefault="004C6AF4" w:rsidP="004C6AF4">
      <w:pPr>
        <w:pStyle w:val="ListBullet"/>
        <w:numPr>
          <w:ilvl w:val="0"/>
          <w:numId w:val="18"/>
        </w:numPr>
        <w:rPr>
          <w:color w:val="FF0000"/>
          <w:u w:val="single"/>
        </w:rPr>
      </w:pPr>
      <w:r>
        <w:t>$post = App\Post::whereId(6)-&gt;first();</w:t>
      </w:r>
    </w:p>
    <w:p w14:paraId="3B954CCC" w14:textId="7003180F" w:rsidR="004C6AF4" w:rsidRPr="004C6AF4" w:rsidRDefault="004C6AF4" w:rsidP="004C6AF4">
      <w:pPr>
        <w:pStyle w:val="ListBullet"/>
        <w:numPr>
          <w:ilvl w:val="0"/>
          <w:numId w:val="0"/>
        </w:numPr>
        <w:rPr>
          <w:color w:val="FF0000"/>
          <w:u w:val="single"/>
        </w:rPr>
      </w:pPr>
    </w:p>
    <w:p w14:paraId="4FFAD5E6" w14:textId="77777777" w:rsidR="00D35C96" w:rsidRDefault="00F775A3" w:rsidP="00D35C96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>HOW TO UPDATE</w:t>
      </w:r>
      <w:r>
        <w:rPr>
          <w:b/>
          <w:i/>
        </w:rPr>
        <w:t xml:space="preserve"> DATA USING TINKER ::</w:t>
      </w:r>
    </w:p>
    <w:p w14:paraId="379A908F" w14:textId="64ECC353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 xml:space="preserve">$post = App\Post::find(2)  </w:t>
      </w:r>
    </w:p>
    <w:p w14:paraId="6F6C595D" w14:textId="0A375A14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>$post-&gt;title = ‘updated title’</w:t>
      </w:r>
    </w:p>
    <w:p w14:paraId="08877814" w14:textId="6EF4F6EE" w:rsidR="00D35C96" w:rsidRP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lastRenderedPageBreak/>
        <w:t>$post-&gt;content = “updated post content”</w:t>
      </w:r>
    </w:p>
    <w:p w14:paraId="46B200A5" w14:textId="09A4B13A" w:rsidR="00D35C96" w:rsidRDefault="00D35C96" w:rsidP="00D35C96">
      <w:pPr>
        <w:pStyle w:val="ListBullet"/>
        <w:numPr>
          <w:ilvl w:val="0"/>
          <w:numId w:val="20"/>
        </w:numPr>
        <w:rPr>
          <w:b/>
          <w:i/>
        </w:rPr>
      </w:pPr>
      <w:r>
        <w:t>$post-&gt;save()  [This save() method is known as data persisting]</w:t>
      </w:r>
    </w:p>
    <w:p w14:paraId="02737628" w14:textId="6E1D3679" w:rsidR="00D35C96" w:rsidRDefault="00D35C96" w:rsidP="00D35C96">
      <w:pPr>
        <w:pStyle w:val="ListBullet"/>
        <w:numPr>
          <w:ilvl w:val="0"/>
          <w:numId w:val="0"/>
        </w:numPr>
        <w:ind w:left="432" w:firstLine="288"/>
        <w:rPr>
          <w:b/>
          <w:i/>
        </w:rPr>
      </w:pPr>
      <w:r>
        <w:rPr>
          <w:b/>
          <w:i/>
        </w:rPr>
        <w:t>HOW TO DELETE</w:t>
      </w:r>
      <w:r>
        <w:rPr>
          <w:b/>
          <w:i/>
        </w:rPr>
        <w:t xml:space="preserve"> DATA USING TINKER ::</w:t>
      </w:r>
    </w:p>
    <w:p w14:paraId="3E9F5B04" w14:textId="3ACDF486" w:rsidR="00D35C96" w:rsidRPr="00B103D7" w:rsidRDefault="00B103D7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 = App\Post::find(2)</w:t>
      </w:r>
    </w:p>
    <w:p w14:paraId="7D06DA37" w14:textId="2000E320" w:rsidR="00B103D7" w:rsidRPr="00524E73" w:rsidRDefault="00B103D7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$post-&gt;delete();  [This softdeletes the table row with id number 2]</w:t>
      </w:r>
    </w:p>
    <w:p w14:paraId="61CF58A7" w14:textId="5F5D8FEE" w:rsidR="00524E73" w:rsidRPr="00524E73" w:rsidRDefault="00524E73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 = App\Post::onlyTrashed()</w:t>
      </w:r>
    </w:p>
    <w:p w14:paraId="3FE8C1BF" w14:textId="042870F5" w:rsidR="00524E73" w:rsidRDefault="00524E73" w:rsidP="00B103D7">
      <w:pPr>
        <w:pStyle w:val="ListBullet"/>
        <w:numPr>
          <w:ilvl w:val="0"/>
          <w:numId w:val="21"/>
        </w:numPr>
        <w:rPr>
          <w:b/>
          <w:i/>
        </w:rPr>
      </w:pPr>
      <w:r>
        <w:t>$post-&gt;forceDelete() [This deletes the table row permanently</w:t>
      </w:r>
      <w:bookmarkStart w:id="0" w:name="_GoBack"/>
      <w:bookmarkEnd w:id="0"/>
      <w:r>
        <w:t>]</w:t>
      </w:r>
    </w:p>
    <w:p w14:paraId="77FAF35C" w14:textId="77777777" w:rsidR="00336EE5" w:rsidRPr="00C146B0" w:rsidRDefault="00336EE5" w:rsidP="001F7D94">
      <w:pPr>
        <w:pStyle w:val="ListBullet"/>
        <w:numPr>
          <w:ilvl w:val="0"/>
          <w:numId w:val="0"/>
        </w:numPr>
        <w:ind w:left="432"/>
      </w:pPr>
    </w:p>
    <w:p w14:paraId="50C06E2B" w14:textId="77777777" w:rsidR="00754988" w:rsidRPr="00754988" w:rsidRDefault="00754988" w:rsidP="006D481D">
      <w:pPr>
        <w:pStyle w:val="ListBullet"/>
        <w:numPr>
          <w:ilvl w:val="0"/>
          <w:numId w:val="0"/>
        </w:numPr>
        <w:ind w:left="432"/>
        <w:rPr>
          <w:b/>
        </w:rPr>
      </w:pPr>
    </w:p>
    <w:p w14:paraId="0CC2F6E9" w14:textId="77777777" w:rsidR="006D481D" w:rsidRDefault="006D481D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25002B79" w14:textId="77777777" w:rsidR="00794772" w:rsidRDefault="00794772" w:rsidP="00794772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34106F7E" w14:textId="7591FD14" w:rsidR="00FF500E" w:rsidRDefault="00FF500E" w:rsidP="00FF500E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B9B43F6" w14:textId="77777777" w:rsidR="00FF500E" w:rsidRDefault="00FF500E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p w14:paraId="71BD4AD0" w14:textId="77777777" w:rsidR="00612A79" w:rsidRPr="00612A79" w:rsidRDefault="00612A79" w:rsidP="00612A7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</w:p>
    <w:sectPr w:rsidR="00612A79" w:rsidRPr="00612A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F81FB" w14:textId="77777777" w:rsidR="00970E50" w:rsidRDefault="00970E50">
      <w:r>
        <w:separator/>
      </w:r>
    </w:p>
    <w:p w14:paraId="63DA55F8" w14:textId="77777777" w:rsidR="00970E50" w:rsidRDefault="00970E50"/>
  </w:endnote>
  <w:endnote w:type="continuationSeparator" w:id="0">
    <w:p w14:paraId="6DE9B4BD" w14:textId="77777777" w:rsidR="00970E50" w:rsidRDefault="00970E50">
      <w:r>
        <w:continuationSeparator/>
      </w:r>
    </w:p>
    <w:p w14:paraId="39C7B4FD" w14:textId="77777777" w:rsidR="00970E50" w:rsidRDefault="00970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AE4F2" w14:textId="77777777" w:rsidR="00861E0B" w:rsidRDefault="006B3A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E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CBD6C" w14:textId="77777777" w:rsidR="00970E50" w:rsidRDefault="00970E50">
      <w:r>
        <w:separator/>
      </w:r>
    </w:p>
    <w:p w14:paraId="7B9BADE0" w14:textId="77777777" w:rsidR="00970E50" w:rsidRDefault="00970E50"/>
  </w:footnote>
  <w:footnote w:type="continuationSeparator" w:id="0">
    <w:p w14:paraId="71513B10" w14:textId="77777777" w:rsidR="00970E50" w:rsidRDefault="00970E50">
      <w:r>
        <w:continuationSeparator/>
      </w:r>
    </w:p>
    <w:p w14:paraId="5453C25B" w14:textId="77777777" w:rsidR="00970E50" w:rsidRDefault="00970E5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274F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EC4C62"/>
    <w:multiLevelType w:val="hybridMultilevel"/>
    <w:tmpl w:val="118E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A1F15"/>
    <w:multiLevelType w:val="hybridMultilevel"/>
    <w:tmpl w:val="3778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4CDD"/>
    <w:multiLevelType w:val="hybridMultilevel"/>
    <w:tmpl w:val="DAB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4300"/>
    <w:multiLevelType w:val="hybridMultilevel"/>
    <w:tmpl w:val="49C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F2565D4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B774E"/>
    <w:multiLevelType w:val="hybridMultilevel"/>
    <w:tmpl w:val="99A2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DE2F8D"/>
    <w:multiLevelType w:val="hybridMultilevel"/>
    <w:tmpl w:val="26D6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24DC8"/>
    <w:multiLevelType w:val="hybridMultilevel"/>
    <w:tmpl w:val="946E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96C05"/>
    <w:multiLevelType w:val="hybridMultilevel"/>
    <w:tmpl w:val="7C5A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22501"/>
    <w:multiLevelType w:val="hybridMultilevel"/>
    <w:tmpl w:val="0E72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7322C"/>
    <w:multiLevelType w:val="hybridMultilevel"/>
    <w:tmpl w:val="EA02D0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D56C50"/>
    <w:multiLevelType w:val="hybridMultilevel"/>
    <w:tmpl w:val="2FB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BE54E7"/>
    <w:multiLevelType w:val="hybridMultilevel"/>
    <w:tmpl w:val="C21E9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3937EE"/>
    <w:multiLevelType w:val="hybridMultilevel"/>
    <w:tmpl w:val="BE08E3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0D3FE5"/>
    <w:multiLevelType w:val="hybridMultilevel"/>
    <w:tmpl w:val="D1902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7F7C9D"/>
    <w:multiLevelType w:val="hybridMultilevel"/>
    <w:tmpl w:val="C5D4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791EB3"/>
    <w:multiLevelType w:val="hybridMultilevel"/>
    <w:tmpl w:val="C2C23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600E55"/>
    <w:multiLevelType w:val="hybridMultilevel"/>
    <w:tmpl w:val="F4B2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6"/>
  </w:num>
  <w:num w:numId="5">
    <w:abstractNumId w:val="13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20"/>
  </w:num>
  <w:num w:numId="12">
    <w:abstractNumId w:val="5"/>
  </w:num>
  <w:num w:numId="13">
    <w:abstractNumId w:val="18"/>
  </w:num>
  <w:num w:numId="14">
    <w:abstractNumId w:val="7"/>
  </w:num>
  <w:num w:numId="15">
    <w:abstractNumId w:val="11"/>
  </w:num>
  <w:num w:numId="16">
    <w:abstractNumId w:val="8"/>
  </w:num>
  <w:num w:numId="17">
    <w:abstractNumId w:val="19"/>
  </w:num>
  <w:num w:numId="18">
    <w:abstractNumId w:val="14"/>
  </w:num>
  <w:num w:numId="19">
    <w:abstractNumId w:val="12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en-US" w:vendorID="2" w:dllVersion="6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F"/>
    <w:rsid w:val="00020C3C"/>
    <w:rsid w:val="0009621F"/>
    <w:rsid w:val="000E66D3"/>
    <w:rsid w:val="00152FF4"/>
    <w:rsid w:val="001D167A"/>
    <w:rsid w:val="001F7D94"/>
    <w:rsid w:val="00212960"/>
    <w:rsid w:val="002622F1"/>
    <w:rsid w:val="002C3D32"/>
    <w:rsid w:val="00311274"/>
    <w:rsid w:val="00316206"/>
    <w:rsid w:val="00336EE5"/>
    <w:rsid w:val="003374AC"/>
    <w:rsid w:val="003A2A6B"/>
    <w:rsid w:val="003D7F12"/>
    <w:rsid w:val="003F482F"/>
    <w:rsid w:val="004553E1"/>
    <w:rsid w:val="004C1ECD"/>
    <w:rsid w:val="004C6AF4"/>
    <w:rsid w:val="004D0F68"/>
    <w:rsid w:val="00524E73"/>
    <w:rsid w:val="00531673"/>
    <w:rsid w:val="005562C5"/>
    <w:rsid w:val="00571899"/>
    <w:rsid w:val="00612A79"/>
    <w:rsid w:val="00665536"/>
    <w:rsid w:val="00666E82"/>
    <w:rsid w:val="006755C2"/>
    <w:rsid w:val="006908BB"/>
    <w:rsid w:val="006B3AD2"/>
    <w:rsid w:val="006D481D"/>
    <w:rsid w:val="006D79A2"/>
    <w:rsid w:val="006F387F"/>
    <w:rsid w:val="00714C05"/>
    <w:rsid w:val="00754988"/>
    <w:rsid w:val="0077234E"/>
    <w:rsid w:val="00794772"/>
    <w:rsid w:val="007D12D8"/>
    <w:rsid w:val="007F3A18"/>
    <w:rsid w:val="007F729F"/>
    <w:rsid w:val="00851F24"/>
    <w:rsid w:val="00861E0B"/>
    <w:rsid w:val="008711CF"/>
    <w:rsid w:val="00874109"/>
    <w:rsid w:val="008B2494"/>
    <w:rsid w:val="008E5598"/>
    <w:rsid w:val="008E689E"/>
    <w:rsid w:val="008F632D"/>
    <w:rsid w:val="009021E6"/>
    <w:rsid w:val="009145D5"/>
    <w:rsid w:val="00931E53"/>
    <w:rsid w:val="00941D7A"/>
    <w:rsid w:val="00970E50"/>
    <w:rsid w:val="00976208"/>
    <w:rsid w:val="00995DA8"/>
    <w:rsid w:val="009A768A"/>
    <w:rsid w:val="009D1A79"/>
    <w:rsid w:val="00A15A89"/>
    <w:rsid w:val="00A85668"/>
    <w:rsid w:val="00AA3EC2"/>
    <w:rsid w:val="00AA4FD9"/>
    <w:rsid w:val="00AE2BD5"/>
    <w:rsid w:val="00B06595"/>
    <w:rsid w:val="00B103D7"/>
    <w:rsid w:val="00B171B9"/>
    <w:rsid w:val="00BB5810"/>
    <w:rsid w:val="00C02C50"/>
    <w:rsid w:val="00C146B0"/>
    <w:rsid w:val="00C45369"/>
    <w:rsid w:val="00C859A2"/>
    <w:rsid w:val="00CA401C"/>
    <w:rsid w:val="00D1546A"/>
    <w:rsid w:val="00D35C96"/>
    <w:rsid w:val="00D50097"/>
    <w:rsid w:val="00D548F3"/>
    <w:rsid w:val="00DC3DD6"/>
    <w:rsid w:val="00DD31A9"/>
    <w:rsid w:val="00DF6B73"/>
    <w:rsid w:val="00E746E4"/>
    <w:rsid w:val="00EF3A81"/>
    <w:rsid w:val="00F74851"/>
    <w:rsid w:val="00F775A3"/>
    <w:rsid w:val="00FA159D"/>
    <w:rsid w:val="00FC1FCB"/>
    <w:rsid w:val="00FF3C62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A5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506</TotalTime>
  <Pages>7</Pages>
  <Words>1204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2018-10-09T07:19:00Z</dcterms:created>
  <dcterms:modified xsi:type="dcterms:W3CDTF">2018-11-14T12:54:00Z</dcterms:modified>
</cp:coreProperties>
</file>